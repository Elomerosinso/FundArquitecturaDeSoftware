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F3061" w14:textId="736CDF7E" w:rsidR="001D4AAD" w:rsidRPr="00C037EB" w:rsidRDefault="005F70F8" w:rsidP="001D4AAD">
      <w:pPr>
        <w:pStyle w:val="Ttulo"/>
        <w:jc w:val="center"/>
        <w:rPr>
          <w:b/>
          <w:noProof/>
          <w:sz w:val="22"/>
          <w:lang w:val="es-ES"/>
        </w:rPr>
      </w:pPr>
      <w:r>
        <w:rPr>
          <w:b/>
          <w:noProof/>
          <w:sz w:val="22"/>
          <w:lang w:val="es-ES"/>
        </w:rPr>
        <w:t>Fundamentos de Arquitectura de Software</w:t>
      </w:r>
    </w:p>
    <w:p w14:paraId="7F7FC390" w14:textId="77777777" w:rsidR="00C037EB" w:rsidRPr="00C037EB" w:rsidRDefault="00C037EB" w:rsidP="00C037EB">
      <w:pPr>
        <w:jc w:val="center"/>
        <w:rPr>
          <w:b/>
          <w:lang w:val="es-ES"/>
        </w:rPr>
      </w:pPr>
      <w:r w:rsidRPr="00C037EB">
        <w:rPr>
          <w:b/>
          <w:lang w:val="es-ES"/>
        </w:rPr>
        <w:t>Departamento de Ciencias de la Computación y la Decisión</w:t>
      </w:r>
    </w:p>
    <w:p w14:paraId="637E72B5" w14:textId="77777777" w:rsidR="00C037EB" w:rsidRPr="00C037EB" w:rsidRDefault="00C037EB" w:rsidP="00C037EB">
      <w:pPr>
        <w:spacing w:after="0"/>
        <w:jc w:val="center"/>
        <w:rPr>
          <w:b/>
          <w:lang w:val="es-ES"/>
        </w:rPr>
      </w:pPr>
      <w:r w:rsidRPr="00C037EB">
        <w:rPr>
          <w:b/>
          <w:lang w:val="es-ES"/>
        </w:rPr>
        <w:t>Facultad de Minas</w:t>
      </w:r>
    </w:p>
    <w:p w14:paraId="05036C4A" w14:textId="77777777" w:rsidR="001D4AAD" w:rsidRDefault="001D4AAD" w:rsidP="00C037EB">
      <w:pPr>
        <w:spacing w:after="0"/>
        <w:jc w:val="center"/>
        <w:rPr>
          <w:b/>
          <w:lang w:val="es-ES"/>
        </w:rPr>
      </w:pPr>
      <w:r w:rsidRPr="00C037EB">
        <w:rPr>
          <w:b/>
          <w:lang w:val="es-ES"/>
        </w:rPr>
        <w:t>Universidad Nacional de Colombia</w:t>
      </w:r>
    </w:p>
    <w:p w14:paraId="6F5E00E3" w14:textId="77777777" w:rsidR="00C037EB" w:rsidRDefault="00C037EB" w:rsidP="00C037EB">
      <w:pPr>
        <w:spacing w:after="0"/>
        <w:jc w:val="center"/>
        <w:rPr>
          <w:b/>
          <w:lang w:val="es-ES"/>
        </w:rPr>
      </w:pPr>
    </w:p>
    <w:p w14:paraId="0454F28A" w14:textId="77777777" w:rsidR="00C037EB" w:rsidRPr="00C037EB" w:rsidRDefault="00C037EB" w:rsidP="00C037EB">
      <w:pPr>
        <w:spacing w:after="0"/>
        <w:jc w:val="center"/>
        <w:rPr>
          <w:b/>
          <w:lang w:val="es-ES"/>
        </w:rPr>
      </w:pPr>
    </w:p>
    <w:p w14:paraId="49E9452A" w14:textId="279F7140" w:rsidR="003C69EC" w:rsidRDefault="005F70F8" w:rsidP="00C037EB">
      <w:pPr>
        <w:pStyle w:val="Ttulo"/>
        <w:jc w:val="center"/>
        <w:rPr>
          <w:noProof/>
          <w:lang w:val="es-ES"/>
        </w:rPr>
      </w:pPr>
      <w:r>
        <w:rPr>
          <w:noProof/>
          <w:lang w:val="es-ES"/>
        </w:rPr>
        <w:t>Proyecto Solución Mínima Viable</w:t>
      </w:r>
    </w:p>
    <w:p w14:paraId="048F83C4" w14:textId="17068C2A" w:rsidR="00A82A52" w:rsidRDefault="00A82A52" w:rsidP="00B62DCB">
      <w:pPr>
        <w:jc w:val="both"/>
        <w:rPr>
          <w:i/>
          <w:lang w:val="es-ES"/>
        </w:rPr>
      </w:pPr>
      <w:r w:rsidRPr="00FC3212">
        <w:rPr>
          <w:b/>
          <w:bCs/>
          <w:i/>
          <w:lang w:val="es-ES"/>
        </w:rPr>
        <w:t>Observación</w:t>
      </w:r>
      <w:r w:rsidRPr="00A82A52">
        <w:rPr>
          <w:i/>
          <w:lang w:val="es-ES"/>
        </w:rPr>
        <w:t xml:space="preserve">: </w:t>
      </w:r>
      <w:r w:rsidR="00B7748A">
        <w:rPr>
          <w:i/>
          <w:lang w:val="es-ES"/>
        </w:rPr>
        <w:t xml:space="preserve">todos los artefactos presentados están guardados en el siguiente repositorio de </w:t>
      </w:r>
      <w:proofErr w:type="spellStart"/>
      <w:r w:rsidR="00B7748A">
        <w:rPr>
          <w:i/>
          <w:lang w:val="es-ES"/>
        </w:rPr>
        <w:t>github</w:t>
      </w:r>
      <w:proofErr w:type="spellEnd"/>
      <w:r w:rsidR="00B7748A">
        <w:rPr>
          <w:i/>
          <w:lang w:val="es-ES"/>
        </w:rPr>
        <w:t xml:space="preserve">: </w:t>
      </w:r>
      <w:hyperlink r:id="rId9" w:history="1">
        <w:r w:rsidR="00B7748A" w:rsidRPr="00224BE2">
          <w:rPr>
            <w:rStyle w:val="Hipervnculo"/>
            <w:i/>
            <w:lang w:val="es-ES"/>
          </w:rPr>
          <w:t>https://github.com/JulianO911/Fun</w:t>
        </w:r>
        <w:r w:rsidR="00B7748A" w:rsidRPr="00224BE2">
          <w:rPr>
            <w:rStyle w:val="Hipervnculo"/>
            <w:i/>
            <w:lang w:val="es-ES"/>
          </w:rPr>
          <w:t>d</w:t>
        </w:r>
        <w:r w:rsidR="00B7748A" w:rsidRPr="00224BE2">
          <w:rPr>
            <w:rStyle w:val="Hipervnculo"/>
            <w:i/>
            <w:lang w:val="es-ES"/>
          </w:rPr>
          <w:t>ArquitecturaDeSoftware</w:t>
        </w:r>
      </w:hyperlink>
      <w:r w:rsidR="00B7748A">
        <w:rPr>
          <w:i/>
          <w:lang w:val="es-ES"/>
        </w:rPr>
        <w:t>. Para revisarlos de forma detallada, por favor acceder al link.</w:t>
      </w:r>
    </w:p>
    <w:p w14:paraId="10BEA436" w14:textId="77777777" w:rsidR="00930D3E" w:rsidRPr="00AE6776" w:rsidRDefault="00930D3E" w:rsidP="00930D3E">
      <w:pPr>
        <w:pStyle w:val="Ttulo2"/>
        <w:numPr>
          <w:ilvl w:val="0"/>
          <w:numId w:val="0"/>
        </w:numPr>
        <w:ind w:left="576" w:hanging="576"/>
        <w:rPr>
          <w:noProof/>
          <w:lang w:val="es-ES"/>
        </w:rPr>
      </w:pPr>
      <w:r w:rsidRPr="00AE6776">
        <w:rPr>
          <w:noProof/>
          <w:lang w:val="es-ES"/>
        </w:rPr>
        <w:t>Responsables</w:t>
      </w:r>
    </w:p>
    <w:p w14:paraId="07E29C16" w14:textId="77777777" w:rsidR="00DA216B" w:rsidRPr="00DA216B" w:rsidRDefault="00DA216B" w:rsidP="00DA2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4"/>
      </w:tblGrid>
      <w:tr w:rsidR="00DA216B" w:rsidRPr="00DA216B" w14:paraId="313D13A3" w14:textId="77777777" w:rsidTr="00DA216B">
        <w:trPr>
          <w:jc w:val="center"/>
        </w:trPr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AA733" w14:textId="77777777" w:rsidR="00DA216B" w:rsidRPr="00DA216B" w:rsidRDefault="00DA216B" w:rsidP="00DA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A216B">
              <w:rPr>
                <w:rFonts w:eastAsia="Times New Roman" w:cs="Calibri"/>
                <w:color w:val="000000"/>
                <w:lang w:val="es-CO" w:eastAsia="es-CO"/>
              </w:rPr>
              <w:t>Nombre Completo</w:t>
            </w:r>
          </w:p>
        </w:tc>
      </w:tr>
      <w:tr w:rsidR="00DA216B" w:rsidRPr="00DA216B" w14:paraId="6DC27962" w14:textId="77777777" w:rsidTr="00DA216B">
        <w:trPr>
          <w:jc w:val="center"/>
        </w:trPr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73254" w14:textId="77777777" w:rsidR="00DA216B" w:rsidRPr="00DA216B" w:rsidRDefault="00DA216B" w:rsidP="00DA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DA216B">
              <w:rPr>
                <w:rFonts w:eastAsia="Times New Roman" w:cs="Calibri"/>
                <w:color w:val="000000"/>
                <w:lang w:val="es-CO" w:eastAsia="es-CO"/>
              </w:rPr>
              <w:t>Sebastian</w:t>
            </w:r>
            <w:proofErr w:type="spellEnd"/>
            <w:r w:rsidRPr="00DA216B">
              <w:rPr>
                <w:rFonts w:eastAsia="Times New Roman" w:cs="Calibri"/>
                <w:color w:val="000000"/>
                <w:lang w:val="es-CO" w:eastAsia="es-CO"/>
              </w:rPr>
              <w:t xml:space="preserve"> Agudelo Osorio</w:t>
            </w:r>
          </w:p>
        </w:tc>
      </w:tr>
      <w:tr w:rsidR="00DA216B" w:rsidRPr="00DA216B" w14:paraId="1773ED95" w14:textId="77777777" w:rsidTr="00DA216B">
        <w:trPr>
          <w:jc w:val="center"/>
        </w:trPr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79FA2" w14:textId="77777777" w:rsidR="00DA216B" w:rsidRPr="00DA216B" w:rsidRDefault="00DA216B" w:rsidP="00DA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A216B">
              <w:rPr>
                <w:rFonts w:eastAsia="Times New Roman" w:cs="Calibri"/>
                <w:color w:val="000000"/>
                <w:lang w:val="es-CO" w:eastAsia="es-CO"/>
              </w:rPr>
              <w:t xml:space="preserve">Felipe Cortés </w:t>
            </w:r>
            <w:proofErr w:type="spellStart"/>
            <w:r w:rsidRPr="00DA216B">
              <w:rPr>
                <w:rFonts w:eastAsia="Times New Roman" w:cs="Calibri"/>
                <w:color w:val="000000"/>
                <w:lang w:val="es-CO" w:eastAsia="es-CO"/>
              </w:rPr>
              <w:t>Norena</w:t>
            </w:r>
            <w:proofErr w:type="spellEnd"/>
          </w:p>
        </w:tc>
      </w:tr>
      <w:tr w:rsidR="00DA216B" w:rsidRPr="00DA216B" w14:paraId="0149996B" w14:textId="77777777" w:rsidTr="00DA216B">
        <w:trPr>
          <w:jc w:val="center"/>
        </w:trPr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E3DE7" w14:textId="77777777" w:rsidR="00DA216B" w:rsidRPr="00DA216B" w:rsidRDefault="00DA216B" w:rsidP="00DA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DA216B">
              <w:rPr>
                <w:rFonts w:eastAsia="Times New Roman" w:cs="Calibri"/>
                <w:color w:val="000000"/>
                <w:lang w:val="es-CO" w:eastAsia="es-CO"/>
              </w:rPr>
              <w:t>Benjamin</w:t>
            </w:r>
            <w:proofErr w:type="spellEnd"/>
            <w:r w:rsidRPr="00DA216B">
              <w:rPr>
                <w:rFonts w:eastAsia="Times New Roman" w:cs="Calibri"/>
                <w:color w:val="000000"/>
                <w:lang w:val="es-CO" w:eastAsia="es-CO"/>
              </w:rPr>
              <w:t xml:space="preserve"> Cruz Álvarez</w:t>
            </w:r>
          </w:p>
        </w:tc>
      </w:tr>
      <w:tr w:rsidR="00DA216B" w:rsidRPr="00DA216B" w14:paraId="381C75E9" w14:textId="77777777" w:rsidTr="00DA216B">
        <w:trPr>
          <w:jc w:val="center"/>
        </w:trPr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F50D2" w14:textId="77777777" w:rsidR="00DA216B" w:rsidRPr="00DA216B" w:rsidRDefault="00DA216B" w:rsidP="00DA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A216B">
              <w:rPr>
                <w:rFonts w:eastAsia="Times New Roman" w:cs="Calibri"/>
                <w:color w:val="000000"/>
                <w:lang w:val="es-CO" w:eastAsia="es-CO"/>
              </w:rPr>
              <w:t>Daniel Giraldo Muñoz</w:t>
            </w:r>
          </w:p>
        </w:tc>
      </w:tr>
      <w:tr w:rsidR="00DA216B" w:rsidRPr="00DA216B" w14:paraId="6E89B4DF" w14:textId="77777777" w:rsidTr="00DA216B">
        <w:trPr>
          <w:jc w:val="center"/>
        </w:trPr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44722" w14:textId="77777777" w:rsidR="00DA216B" w:rsidRPr="00DA216B" w:rsidRDefault="00DA216B" w:rsidP="00DA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A216B">
              <w:rPr>
                <w:rFonts w:eastAsia="Times New Roman" w:cs="Calibri"/>
                <w:color w:val="000000"/>
                <w:lang w:val="es-CO" w:eastAsia="es-CO"/>
              </w:rPr>
              <w:t xml:space="preserve">Julián Ospina </w:t>
            </w:r>
            <w:proofErr w:type="spellStart"/>
            <w:r w:rsidRPr="00DA216B">
              <w:rPr>
                <w:rFonts w:eastAsia="Times New Roman" w:cs="Calibri"/>
                <w:color w:val="000000"/>
                <w:lang w:val="es-CO" w:eastAsia="es-CO"/>
              </w:rPr>
              <w:t>Murgueitio</w:t>
            </w:r>
            <w:proofErr w:type="spellEnd"/>
          </w:p>
        </w:tc>
      </w:tr>
      <w:tr w:rsidR="00DA216B" w:rsidRPr="00DA216B" w14:paraId="1CAE5B8F" w14:textId="77777777" w:rsidTr="00DA216B">
        <w:trPr>
          <w:jc w:val="center"/>
        </w:trPr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CC0D4" w14:textId="77777777" w:rsidR="00DA216B" w:rsidRPr="00DA216B" w:rsidRDefault="00DA216B" w:rsidP="00DA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A216B">
              <w:rPr>
                <w:rFonts w:eastAsia="Times New Roman" w:cs="Calibri"/>
                <w:color w:val="000000"/>
                <w:lang w:val="es-CO" w:eastAsia="es-CO"/>
              </w:rPr>
              <w:t xml:space="preserve">Carlos </w:t>
            </w:r>
            <w:proofErr w:type="spellStart"/>
            <w:r w:rsidRPr="00DA216B">
              <w:rPr>
                <w:rFonts w:eastAsia="Times New Roman" w:cs="Calibri"/>
                <w:color w:val="000000"/>
                <w:lang w:val="es-CO" w:eastAsia="es-CO"/>
              </w:rPr>
              <w:t>Sebastian</w:t>
            </w:r>
            <w:proofErr w:type="spellEnd"/>
            <w:r w:rsidRPr="00DA216B">
              <w:rPr>
                <w:rFonts w:eastAsia="Times New Roman" w:cs="Calibri"/>
                <w:color w:val="000000"/>
                <w:lang w:val="es-CO" w:eastAsia="es-CO"/>
              </w:rPr>
              <w:t xml:space="preserve"> Zamora Rosero</w:t>
            </w:r>
          </w:p>
        </w:tc>
      </w:tr>
    </w:tbl>
    <w:p w14:paraId="30338320" w14:textId="2C1A1126" w:rsidR="007D2DB0" w:rsidRPr="007D2DB0" w:rsidRDefault="007D2DB0" w:rsidP="007D2DB0">
      <w:pPr>
        <w:pStyle w:val="Sinespaciado"/>
        <w:jc w:val="both"/>
        <w:rPr>
          <w:noProof/>
          <w:color w:val="FF0000"/>
          <w:lang w:val="es-ES"/>
        </w:rPr>
      </w:pPr>
    </w:p>
    <w:p w14:paraId="04EE594F" w14:textId="786CF0D1" w:rsidR="00C13C88" w:rsidRDefault="00C13C88" w:rsidP="00C14CF3">
      <w:pPr>
        <w:pStyle w:val="Ttulo1"/>
        <w:rPr>
          <w:noProof/>
          <w:lang w:val="es-ES"/>
        </w:rPr>
      </w:pPr>
      <w:r>
        <w:rPr>
          <w:noProof/>
          <w:lang w:val="es-ES"/>
        </w:rPr>
        <w:t>Descripción y modelo Causa-Efecto del problema</w:t>
      </w:r>
    </w:p>
    <w:p w14:paraId="065F7F36" w14:textId="1D261C34" w:rsidR="00C13C88" w:rsidRPr="00C13C88" w:rsidRDefault="006A716A" w:rsidP="00B7748A">
      <w:pPr>
        <w:jc w:val="both"/>
        <w:rPr>
          <w:lang w:val="es-ES"/>
        </w:rPr>
      </w:pPr>
      <w:r>
        <w:rPr>
          <w:lang w:val="es-ES"/>
        </w:rPr>
        <w:t xml:space="preserve">Desde hace varios años, ha surgido la tendencia de coleccionar elementos de todo tipo y a su vez, también surgen personas que aplican esta práctica. Sin embargo, es importante tener orden y saber administrar bien los objetos, cosa que a muchos coleccionistas se les complica; adicionalmente, muchos no tienen certeza de dónde encontrar los productos que desean ni con quién hablar y discutirlo. Todo esto conlleva </w:t>
      </w:r>
      <w:r>
        <w:rPr>
          <w:lang w:val="es-ES"/>
        </w:rPr>
        <w:lastRenderedPageBreak/>
        <w:t>a que los coleccionistas abandonen esta idea y no completen sus colecciones.</w:t>
      </w:r>
      <w:r>
        <w:rPr>
          <w:noProof/>
          <w:lang w:val="es-ES"/>
        </w:rPr>
        <w:drawing>
          <wp:inline distT="0" distB="0" distL="0" distR="0" wp14:anchorId="5A14A5F2" wp14:editId="454AFD02">
            <wp:extent cx="5537606" cy="2917116"/>
            <wp:effectExtent l="0" t="0" r="635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960" cy="292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A265" w14:textId="2D57308D" w:rsidR="00C14CF3" w:rsidRPr="00C14CF3" w:rsidRDefault="00C14CF3" w:rsidP="00C14CF3">
      <w:pPr>
        <w:pStyle w:val="Ttulo1"/>
        <w:rPr>
          <w:noProof/>
          <w:lang w:val="es-ES"/>
        </w:rPr>
      </w:pPr>
      <w:r>
        <w:rPr>
          <w:noProof/>
          <w:lang w:val="es-ES"/>
        </w:rPr>
        <w:t>Drivers arquitectónicos</w:t>
      </w:r>
    </w:p>
    <w:p w14:paraId="7CC155F0" w14:textId="68D914F5" w:rsidR="00C14CF3" w:rsidRPr="006A716A" w:rsidRDefault="00C14CF3" w:rsidP="00C14CF3">
      <w:pPr>
        <w:numPr>
          <w:ilvl w:val="1"/>
          <w:numId w:val="22"/>
        </w:numPr>
        <w:rPr>
          <w:lang w:val="es-ES"/>
        </w:rPr>
      </w:pPr>
      <w:r>
        <w:rPr>
          <w:rFonts w:ascii="Calibri Light" w:hAnsi="Calibri Light" w:cs="Times New Roman"/>
          <w:b/>
          <w:bCs/>
          <w:smallCaps/>
          <w:noProof/>
          <w:color w:val="000000"/>
          <w:sz w:val="28"/>
          <w:szCs w:val="28"/>
          <w:lang w:val="es-ES"/>
        </w:rPr>
        <w:t xml:space="preserve">Listado de </w:t>
      </w:r>
      <w:r w:rsidRPr="00C14CF3">
        <w:rPr>
          <w:rFonts w:ascii="Calibri Light" w:hAnsi="Calibri Light" w:cs="Times New Roman"/>
          <w:b/>
          <w:bCs/>
          <w:smallCaps/>
          <w:noProof/>
          <w:color w:val="000000"/>
          <w:sz w:val="28"/>
          <w:szCs w:val="28"/>
          <w:lang w:val="es-ES"/>
        </w:rPr>
        <w:t>Historias de Usuario</w:t>
      </w:r>
    </w:p>
    <w:p w14:paraId="6B05F609" w14:textId="048D601C" w:rsidR="006A716A" w:rsidRDefault="006A716A" w:rsidP="006A716A">
      <w:pPr>
        <w:ind w:left="36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EACCD84" wp14:editId="1415AD23">
            <wp:extent cx="5943600" cy="26739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DF9B" w14:textId="1E9FCAF8" w:rsidR="00C14CF3" w:rsidRDefault="00C14CF3" w:rsidP="00C14CF3">
      <w:pPr>
        <w:numPr>
          <w:ilvl w:val="1"/>
          <w:numId w:val="22"/>
        </w:numPr>
        <w:rPr>
          <w:rFonts w:ascii="Calibri Light" w:hAnsi="Calibri Light" w:cs="Times New Roman"/>
          <w:b/>
          <w:bCs/>
          <w:smallCaps/>
          <w:noProof/>
          <w:color w:val="000000"/>
          <w:sz w:val="28"/>
          <w:szCs w:val="28"/>
          <w:lang w:val="es-ES"/>
        </w:rPr>
      </w:pPr>
      <w:r w:rsidRPr="00C14CF3">
        <w:rPr>
          <w:rFonts w:ascii="Calibri Light" w:hAnsi="Calibri Light" w:cs="Times New Roman"/>
          <w:b/>
          <w:bCs/>
          <w:smallCaps/>
          <w:noProof/>
          <w:color w:val="000000"/>
          <w:sz w:val="28"/>
          <w:szCs w:val="28"/>
          <w:lang w:val="es-ES"/>
        </w:rPr>
        <w:t>Diagramas de Casos de Uso</w:t>
      </w:r>
    </w:p>
    <w:p w14:paraId="733A48DC" w14:textId="01888B1A" w:rsidR="006A716A" w:rsidRPr="00C14CF3" w:rsidRDefault="006A716A" w:rsidP="006A716A">
      <w:pPr>
        <w:ind w:left="360"/>
        <w:rPr>
          <w:rFonts w:ascii="Calibri Light" w:hAnsi="Calibri Light" w:cs="Times New Roman"/>
          <w:b/>
          <w:bCs/>
          <w:smallCaps/>
          <w:noProof/>
          <w:color w:val="000000"/>
          <w:sz w:val="28"/>
          <w:szCs w:val="28"/>
          <w:lang w:val="es-ES"/>
        </w:rPr>
      </w:pPr>
      <w:r>
        <w:rPr>
          <w:rFonts w:ascii="Calibri Light" w:hAnsi="Calibri Light" w:cs="Times New Roman"/>
          <w:b/>
          <w:bCs/>
          <w:smallCaps/>
          <w:noProof/>
          <w:color w:val="000000"/>
          <w:sz w:val="28"/>
          <w:szCs w:val="28"/>
          <w:lang w:val="es-ES"/>
        </w:rPr>
        <w:lastRenderedPageBreak/>
        <w:drawing>
          <wp:inline distT="0" distB="0" distL="0" distR="0" wp14:anchorId="6E4D2255" wp14:editId="6A0CD9F4">
            <wp:extent cx="5828665" cy="8229600"/>
            <wp:effectExtent l="0" t="0" r="635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E9FC" w14:textId="0A125E94" w:rsidR="00C14CF3" w:rsidRDefault="00C14CF3" w:rsidP="00C14CF3">
      <w:pPr>
        <w:numPr>
          <w:ilvl w:val="1"/>
          <w:numId w:val="22"/>
        </w:numPr>
        <w:rPr>
          <w:rFonts w:ascii="Calibri Light" w:hAnsi="Calibri Light" w:cs="Times New Roman"/>
          <w:b/>
          <w:bCs/>
          <w:smallCaps/>
          <w:noProof/>
          <w:color w:val="000000"/>
          <w:sz w:val="28"/>
          <w:szCs w:val="28"/>
          <w:lang w:val="es-ES"/>
        </w:rPr>
      </w:pPr>
      <w:r w:rsidRPr="00C14CF3">
        <w:rPr>
          <w:rFonts w:ascii="Calibri Light" w:hAnsi="Calibri Light" w:cs="Times New Roman"/>
          <w:b/>
          <w:bCs/>
          <w:smallCaps/>
          <w:noProof/>
          <w:color w:val="000000"/>
          <w:sz w:val="28"/>
          <w:szCs w:val="28"/>
          <w:lang w:val="es-ES"/>
        </w:rPr>
        <w:lastRenderedPageBreak/>
        <w:t>Diagramas de Requisitos SYSML</w:t>
      </w:r>
    </w:p>
    <w:p w14:paraId="7DC30DAF" w14:textId="7B70486A" w:rsidR="006A716A" w:rsidRDefault="00221867" w:rsidP="006A716A">
      <w:pPr>
        <w:ind w:left="360"/>
        <w:rPr>
          <w:rFonts w:ascii="Calibri Light" w:hAnsi="Calibri Light" w:cs="Times New Roman"/>
          <w:b/>
          <w:bCs/>
          <w:smallCaps/>
          <w:noProof/>
          <w:color w:val="000000"/>
          <w:sz w:val="28"/>
          <w:szCs w:val="28"/>
          <w:lang w:val="es-ES"/>
        </w:rPr>
      </w:pPr>
      <w:r>
        <w:rPr>
          <w:rFonts w:ascii="Calibri Light" w:hAnsi="Calibri Light" w:cs="Times New Roman"/>
          <w:b/>
          <w:bCs/>
          <w:smallCaps/>
          <w:noProof/>
          <w:color w:val="000000"/>
          <w:sz w:val="28"/>
          <w:szCs w:val="28"/>
          <w:lang w:val="es-ES"/>
        </w:rPr>
        <w:drawing>
          <wp:inline distT="0" distB="0" distL="0" distR="0" wp14:anchorId="1D9707F1" wp14:editId="423C8AB2">
            <wp:extent cx="5943600" cy="2752090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1B07" w14:textId="27A1B41E" w:rsidR="00BC3520" w:rsidRDefault="00BC3520" w:rsidP="00C14CF3">
      <w:pPr>
        <w:numPr>
          <w:ilvl w:val="1"/>
          <w:numId w:val="22"/>
        </w:numPr>
        <w:rPr>
          <w:rFonts w:ascii="Calibri Light" w:hAnsi="Calibri Light" w:cs="Times New Roman"/>
          <w:b/>
          <w:bCs/>
          <w:smallCaps/>
          <w:noProof/>
          <w:color w:val="000000"/>
          <w:sz w:val="28"/>
          <w:szCs w:val="28"/>
          <w:lang w:val="es-ES"/>
        </w:rPr>
      </w:pPr>
      <w:r>
        <w:rPr>
          <w:rFonts w:ascii="Calibri Light" w:hAnsi="Calibri Light" w:cs="Times New Roman"/>
          <w:b/>
          <w:bCs/>
          <w:smallCaps/>
          <w:noProof/>
          <w:color w:val="000000"/>
          <w:sz w:val="28"/>
          <w:szCs w:val="28"/>
          <w:lang w:val="es-ES"/>
        </w:rPr>
        <w:t>Diagrama de Componentes UML</w:t>
      </w:r>
    </w:p>
    <w:p w14:paraId="0187BA7E" w14:textId="3BD84912" w:rsidR="00221867" w:rsidRDefault="00221867" w:rsidP="00221867">
      <w:pPr>
        <w:ind w:left="360"/>
        <w:rPr>
          <w:rFonts w:ascii="Calibri Light" w:hAnsi="Calibri Light" w:cs="Times New Roman"/>
          <w:b/>
          <w:bCs/>
          <w:smallCaps/>
          <w:noProof/>
          <w:color w:val="000000"/>
          <w:sz w:val="28"/>
          <w:szCs w:val="28"/>
          <w:lang w:val="es-ES"/>
        </w:rPr>
      </w:pPr>
      <w:r>
        <w:rPr>
          <w:rFonts w:ascii="Calibri Light" w:hAnsi="Calibri Light" w:cs="Times New Roman"/>
          <w:b/>
          <w:bCs/>
          <w:smallCaps/>
          <w:noProof/>
          <w:color w:val="000000"/>
          <w:sz w:val="28"/>
          <w:szCs w:val="28"/>
          <w:lang w:val="es-ES"/>
        </w:rPr>
        <w:drawing>
          <wp:inline distT="0" distB="0" distL="0" distR="0" wp14:anchorId="7378193E" wp14:editId="16730930">
            <wp:extent cx="4486275" cy="2486025"/>
            <wp:effectExtent l="0" t="0" r="9525" b="9525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8C62" w14:textId="78648C25" w:rsidR="006C2B5C" w:rsidRDefault="006C2B5C" w:rsidP="006C2B5C">
      <w:pPr>
        <w:pStyle w:val="Ttulo1"/>
        <w:rPr>
          <w:noProof/>
          <w:lang w:val="es-ES"/>
        </w:rPr>
      </w:pPr>
      <w:r>
        <w:rPr>
          <w:noProof/>
          <w:lang w:val="es-ES"/>
        </w:rPr>
        <w:t xml:space="preserve">Modelo del </w:t>
      </w:r>
      <w:r w:rsidR="00C14CF3">
        <w:rPr>
          <w:noProof/>
          <w:lang w:val="es-ES"/>
        </w:rPr>
        <w:t>Procesos</w:t>
      </w:r>
      <w:r w:rsidR="00BC3520">
        <w:rPr>
          <w:noProof/>
          <w:lang w:val="es-ES"/>
        </w:rPr>
        <w:t xml:space="preserve"> del Prototipo</w:t>
      </w:r>
    </w:p>
    <w:p w14:paraId="7DD422A1" w14:textId="5634324E" w:rsidR="00BC3520" w:rsidRDefault="00BC3520" w:rsidP="00BC3520">
      <w:pPr>
        <w:pStyle w:val="Ttulo2"/>
        <w:rPr>
          <w:noProof/>
          <w:lang w:val="es-ES"/>
        </w:rPr>
      </w:pPr>
      <w:r>
        <w:rPr>
          <w:noProof/>
          <w:lang w:val="es-ES"/>
        </w:rPr>
        <w:t>Descripción verbal concreta del proceso</w:t>
      </w:r>
    </w:p>
    <w:p w14:paraId="2B7AB932" w14:textId="2328BFB9" w:rsidR="00221867" w:rsidRDefault="00221867" w:rsidP="00B7748A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b/>
          <w:bCs/>
          <w:lang w:val="es-ES"/>
        </w:rPr>
        <w:t xml:space="preserve">Exportar colección: </w:t>
      </w:r>
      <w:r>
        <w:rPr>
          <w:lang w:val="es-ES"/>
        </w:rPr>
        <w:t>El usuario selecciona la colección y se manda una señal a Mercado Libre. Si la señal se recibe con éxito, recibe un mensaje de éxito. De lo contrario, recibe un mensaje de error.</w:t>
      </w:r>
    </w:p>
    <w:p w14:paraId="044B8561" w14:textId="68062BF2" w:rsidR="00221867" w:rsidRDefault="00221867" w:rsidP="00B7748A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b/>
          <w:bCs/>
          <w:lang w:val="es-ES"/>
        </w:rPr>
        <w:t>Exportar colecci</w:t>
      </w:r>
      <w:r>
        <w:rPr>
          <w:b/>
          <w:bCs/>
          <w:lang w:val="es-ES"/>
        </w:rPr>
        <w:t>onable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 xml:space="preserve">El usuario selecciona </w:t>
      </w:r>
      <w:r>
        <w:rPr>
          <w:lang w:val="es-ES"/>
        </w:rPr>
        <w:t>un coleccionable</w:t>
      </w:r>
      <w:r>
        <w:rPr>
          <w:lang w:val="es-ES"/>
        </w:rPr>
        <w:t xml:space="preserve"> y se manda una señal a Mercado Libre. Si la señal se recibe con éxito, recibe un mensaje de éxito. De lo contrario, recibe un mensaje de error.</w:t>
      </w:r>
    </w:p>
    <w:p w14:paraId="4FD0E105" w14:textId="108A282A" w:rsidR="00221867" w:rsidRDefault="00221867" w:rsidP="00B7748A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b/>
          <w:bCs/>
          <w:lang w:val="es-ES"/>
        </w:rPr>
        <w:lastRenderedPageBreak/>
        <w:t xml:space="preserve">Crear colección: </w:t>
      </w:r>
      <w:r>
        <w:rPr>
          <w:lang w:val="es-ES"/>
        </w:rPr>
        <w:t>El usuario crea una colección inicialmente seleccionando una plantilla. Si hay una plantilla, se selecciona y se guarda la colección con los datos de la plantilla; si no hay o no quiere seleccionar ninguna plantilla, agrega los coleccionables y luego guarda la colección.</w:t>
      </w:r>
    </w:p>
    <w:p w14:paraId="1F339B6B" w14:textId="3FF0F56B" w:rsidR="00221867" w:rsidRDefault="00221867" w:rsidP="00B7748A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b/>
          <w:bCs/>
          <w:lang w:val="es-ES"/>
        </w:rPr>
        <w:t>Modificar colección:</w:t>
      </w:r>
      <w:r>
        <w:rPr>
          <w:lang w:val="es-ES"/>
        </w:rPr>
        <w:t xml:space="preserve"> El usuario modifica los datos de la colección y agrega o elimina los coleccionables que desee.</w:t>
      </w:r>
    </w:p>
    <w:p w14:paraId="1A03E8CF" w14:textId="2210AF1E" w:rsidR="00221867" w:rsidRDefault="00221867" w:rsidP="00B7748A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b/>
          <w:bCs/>
          <w:lang w:val="es-ES"/>
        </w:rPr>
        <w:t>Filtrar coleccionable:</w:t>
      </w:r>
      <w:r>
        <w:rPr>
          <w:lang w:val="es-ES"/>
        </w:rPr>
        <w:t xml:space="preserve"> El usuario selecciona el filtro que desee. Si hay coleccionables en el filtro, aparece el listado. De lo contrario, se notifica al usuario.</w:t>
      </w:r>
    </w:p>
    <w:p w14:paraId="751ACA64" w14:textId="79C9BE84" w:rsidR="00221867" w:rsidRDefault="00CF340C" w:rsidP="00B7748A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b/>
          <w:bCs/>
          <w:lang w:val="es-ES"/>
        </w:rPr>
        <w:t xml:space="preserve">Buscar noticias: </w:t>
      </w:r>
      <w:r>
        <w:rPr>
          <w:lang w:val="es-ES"/>
        </w:rPr>
        <w:t>El usuario selecciona la colección a la que desee buscar noticias y se manda una señal a Google News (si algo sale mal, saldrá un error). Si hay noticias, se muestra el listado. De lo contrario, se notifica que no hay coincidencias.</w:t>
      </w:r>
    </w:p>
    <w:p w14:paraId="4B9EC730" w14:textId="69DAF1FA" w:rsidR="00CF340C" w:rsidRDefault="00CF340C" w:rsidP="00B7748A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b/>
          <w:bCs/>
          <w:lang w:val="es-ES"/>
        </w:rPr>
        <w:t>Crear plantilla:</w:t>
      </w:r>
      <w:r>
        <w:rPr>
          <w:lang w:val="es-ES"/>
        </w:rPr>
        <w:t xml:space="preserve"> El usuario crea una plantilla ingresando los datos y los coleccionables.</w:t>
      </w:r>
    </w:p>
    <w:p w14:paraId="0F81E528" w14:textId="4971B20C" w:rsidR="00CF340C" w:rsidRDefault="00CF340C" w:rsidP="00B7748A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b/>
          <w:bCs/>
          <w:lang w:val="es-ES"/>
        </w:rPr>
        <w:t>Modificar plantilla:</w:t>
      </w:r>
      <w:r>
        <w:rPr>
          <w:lang w:val="es-ES"/>
        </w:rPr>
        <w:t xml:space="preserve"> El usuario podrá modificar los datos de la plantilla y agregar coleccionables a esta.</w:t>
      </w:r>
    </w:p>
    <w:p w14:paraId="29C85585" w14:textId="34153A82" w:rsidR="00CF340C" w:rsidRDefault="00CF340C" w:rsidP="00B7748A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b/>
          <w:bCs/>
          <w:lang w:val="es-ES"/>
        </w:rPr>
        <w:t>Buscar usuario:</w:t>
      </w:r>
      <w:r>
        <w:rPr>
          <w:lang w:val="es-ES"/>
        </w:rPr>
        <w:t xml:space="preserve"> El usuario buscará a otro usuario diferente y revisará su perfil.</w:t>
      </w:r>
    </w:p>
    <w:p w14:paraId="2D726CD6" w14:textId="1450EF7E" w:rsidR="00CF340C" w:rsidRDefault="00CF340C" w:rsidP="00B7748A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b/>
          <w:bCs/>
          <w:lang w:val="es-ES"/>
        </w:rPr>
        <w:t>Modificar perfil:</w:t>
      </w:r>
      <w:r>
        <w:rPr>
          <w:lang w:val="es-ES"/>
        </w:rPr>
        <w:t xml:space="preserve"> El usuario dará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modificar perfil y modificará sus datos personales.</w:t>
      </w:r>
    </w:p>
    <w:p w14:paraId="00006D80" w14:textId="0FF36C54" w:rsidR="00CF340C" w:rsidRDefault="00CF340C" w:rsidP="00B7748A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b/>
          <w:bCs/>
          <w:lang w:val="es-ES"/>
        </w:rPr>
        <w:t xml:space="preserve">Otorgar permisos al usuario: </w:t>
      </w:r>
      <w:r>
        <w:rPr>
          <w:lang w:val="es-ES"/>
        </w:rPr>
        <w:t>El administrador dará permisos a un usuario para que pueda crear plantillas.</w:t>
      </w:r>
    </w:p>
    <w:p w14:paraId="1B7C1236" w14:textId="5F310885" w:rsidR="00CF340C" w:rsidRDefault="00CF340C" w:rsidP="00B7748A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b/>
          <w:bCs/>
          <w:lang w:val="es-ES"/>
        </w:rPr>
        <w:t>Banear usuario:</w:t>
      </w:r>
      <w:r>
        <w:rPr>
          <w:lang w:val="es-ES"/>
        </w:rPr>
        <w:t xml:space="preserve"> El administrador podrá banear al usuario que desee.</w:t>
      </w:r>
    </w:p>
    <w:p w14:paraId="7720D0D2" w14:textId="192DEB87" w:rsidR="00CF340C" w:rsidRDefault="00CF340C" w:rsidP="00B7748A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b/>
          <w:bCs/>
          <w:lang w:val="es-ES"/>
        </w:rPr>
        <w:t>Editar coleccionable:</w:t>
      </w:r>
      <w:r>
        <w:rPr>
          <w:lang w:val="es-ES"/>
        </w:rPr>
        <w:t xml:space="preserve"> El usuario selecciona el coleccionable y modifica los datos de este.</w:t>
      </w:r>
    </w:p>
    <w:p w14:paraId="11B15444" w14:textId="522F0899" w:rsidR="00CF340C" w:rsidRDefault="00CF340C" w:rsidP="00B7748A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b/>
          <w:bCs/>
          <w:lang w:val="es-ES"/>
        </w:rPr>
        <w:t>Buscar colección:</w:t>
      </w:r>
      <w:r>
        <w:rPr>
          <w:lang w:val="es-ES"/>
        </w:rPr>
        <w:t xml:space="preserve"> El usuario selecciona el filtro de búsqueda y busca la colección que desee.</w:t>
      </w:r>
    </w:p>
    <w:p w14:paraId="7169AD65" w14:textId="0E566BFB" w:rsidR="00CF340C" w:rsidRPr="00CF340C" w:rsidRDefault="00CF340C" w:rsidP="00B7748A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b/>
          <w:bCs/>
          <w:lang w:val="es-ES"/>
        </w:rPr>
        <w:t>Buscar coleccionable</w:t>
      </w:r>
      <w:proofErr w:type="gramStart"/>
      <w:r>
        <w:rPr>
          <w:b/>
          <w:bCs/>
          <w:lang w:val="es-ES"/>
        </w:rPr>
        <w:t xml:space="preserve">: </w:t>
      </w:r>
      <w:r>
        <w:rPr>
          <w:b/>
          <w:bCs/>
          <w:lang w:val="es-ES"/>
        </w:rPr>
        <w:t>:</w:t>
      </w:r>
      <w:proofErr w:type="gramEnd"/>
      <w:r>
        <w:rPr>
          <w:lang w:val="es-ES"/>
        </w:rPr>
        <w:t xml:space="preserve"> El usuario selecciona el filtro de búsqueda y busca </w:t>
      </w:r>
      <w:r>
        <w:rPr>
          <w:lang w:val="es-ES"/>
        </w:rPr>
        <w:t>el coleccionable</w:t>
      </w:r>
      <w:r>
        <w:rPr>
          <w:lang w:val="es-ES"/>
        </w:rPr>
        <w:t xml:space="preserve"> que desee</w:t>
      </w:r>
      <w:r>
        <w:rPr>
          <w:lang w:val="es-ES"/>
        </w:rPr>
        <w:t>.</w:t>
      </w:r>
    </w:p>
    <w:p w14:paraId="6D4FF465" w14:textId="77777777" w:rsidR="00221867" w:rsidRPr="00221867" w:rsidRDefault="00221867" w:rsidP="00B7748A">
      <w:pPr>
        <w:pStyle w:val="Prrafodelista"/>
        <w:jc w:val="both"/>
        <w:rPr>
          <w:lang w:val="es-ES"/>
        </w:rPr>
      </w:pPr>
    </w:p>
    <w:p w14:paraId="2ADB7E08" w14:textId="77B7A7D8" w:rsidR="00CF340C" w:rsidRDefault="00BC3520" w:rsidP="00CF340C">
      <w:pPr>
        <w:pStyle w:val="Ttulo2"/>
        <w:rPr>
          <w:noProof/>
          <w:lang w:val="es-ES"/>
        </w:rPr>
      </w:pPr>
      <w:r>
        <w:rPr>
          <w:noProof/>
          <w:lang w:val="es-ES"/>
        </w:rPr>
        <w:lastRenderedPageBreak/>
        <w:t>Diagrama de procesos</w:t>
      </w:r>
    </w:p>
    <w:p w14:paraId="706507C2" w14:textId="6A5B6C22" w:rsidR="00CF340C" w:rsidRPr="00CF340C" w:rsidRDefault="00FB0CB0" w:rsidP="00FB0CB0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050462B" wp14:editId="68B0CA02">
            <wp:extent cx="2651689" cy="7262446"/>
            <wp:effectExtent l="0" t="0" r="0" b="0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470" cy="7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C9B3" w14:textId="5CF5F318" w:rsidR="00BC3520" w:rsidRDefault="00BC3520" w:rsidP="00BC3520">
      <w:pPr>
        <w:pStyle w:val="Ttulo2"/>
        <w:rPr>
          <w:noProof/>
          <w:lang w:val="es-ES"/>
        </w:rPr>
      </w:pPr>
      <w:r>
        <w:rPr>
          <w:noProof/>
          <w:lang w:val="es-ES"/>
        </w:rPr>
        <w:lastRenderedPageBreak/>
        <w:t>Diagrama de Datos del Proceso</w:t>
      </w:r>
    </w:p>
    <w:p w14:paraId="627BD4D4" w14:textId="790C32DE" w:rsidR="00FC3212" w:rsidRDefault="00FB0CB0" w:rsidP="00FC321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4086243" wp14:editId="1CC1247F">
            <wp:extent cx="5943600" cy="5878830"/>
            <wp:effectExtent l="0" t="0" r="0" b="762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A15A" w14:textId="3901F181" w:rsidR="006C2B5C" w:rsidRDefault="006C2B5C" w:rsidP="006C2B5C">
      <w:pPr>
        <w:rPr>
          <w:lang w:val="es-CO"/>
        </w:rPr>
      </w:pPr>
    </w:p>
    <w:p w14:paraId="31FEA81A" w14:textId="77777777" w:rsidR="00415674" w:rsidRDefault="00415674" w:rsidP="00415674">
      <w:pPr>
        <w:jc w:val="both"/>
        <w:rPr>
          <w:i/>
          <w:lang w:val="es-CO"/>
        </w:rPr>
      </w:pPr>
    </w:p>
    <w:p w14:paraId="2498FB15" w14:textId="1BE51179" w:rsidR="00FC3212" w:rsidRDefault="00FC3212" w:rsidP="00FC3212">
      <w:pPr>
        <w:ind w:left="705"/>
        <w:jc w:val="both"/>
        <w:rPr>
          <w:i/>
          <w:lang w:val="es-ES"/>
        </w:rPr>
      </w:pPr>
    </w:p>
    <w:p w14:paraId="3DDC1551" w14:textId="77777777" w:rsidR="00FC3212" w:rsidRPr="00FC3212" w:rsidRDefault="00FC3212" w:rsidP="00FC3212">
      <w:pPr>
        <w:ind w:left="705"/>
        <w:jc w:val="both"/>
        <w:rPr>
          <w:i/>
          <w:lang w:val="es-ES"/>
        </w:rPr>
      </w:pPr>
    </w:p>
    <w:p w14:paraId="486BAE9E" w14:textId="5538EE67" w:rsidR="002E4941" w:rsidRDefault="00FC3212" w:rsidP="00DA216B">
      <w:pPr>
        <w:pStyle w:val="Ttulo1"/>
        <w:rPr>
          <w:noProof/>
          <w:lang w:val="es-ES"/>
        </w:rPr>
      </w:pPr>
      <w:r>
        <w:rPr>
          <w:noProof/>
          <w:lang w:val="es-ES"/>
        </w:rPr>
        <w:lastRenderedPageBreak/>
        <w:t xml:space="preserve">Ejecución del </w:t>
      </w:r>
      <w:r w:rsidR="005F70F8">
        <w:rPr>
          <w:noProof/>
          <w:lang w:val="es-ES"/>
        </w:rPr>
        <w:t>Producto Mínimo Viable</w:t>
      </w:r>
    </w:p>
    <w:p w14:paraId="672BC6BE" w14:textId="3CB611BD" w:rsidR="00DA216B" w:rsidRPr="00FC3212" w:rsidRDefault="00DA216B" w:rsidP="00DA216B">
      <w:pPr>
        <w:ind w:left="705"/>
        <w:rPr>
          <w:i/>
          <w:lang w:val="es-CO"/>
        </w:rPr>
      </w:pPr>
      <w:r>
        <w:rPr>
          <w:i/>
          <w:lang w:val="es-ES"/>
        </w:rPr>
        <w:t xml:space="preserve">Acceder a este enlace para ver el video: </w:t>
      </w:r>
      <w:hyperlink r:id="rId17" w:history="1">
        <w:r w:rsidRPr="00224BE2">
          <w:rPr>
            <w:rStyle w:val="Hipervnculo"/>
            <w:i/>
            <w:lang w:val="es-CO"/>
          </w:rPr>
          <w:t>https://drive.google.com/file/d/1CbTtlOEEnKQ6s2</w:t>
        </w:r>
        <w:r w:rsidRPr="00224BE2">
          <w:rPr>
            <w:rStyle w:val="Hipervnculo"/>
            <w:i/>
            <w:lang w:val="es-CO"/>
          </w:rPr>
          <w:t>G</w:t>
        </w:r>
        <w:r w:rsidRPr="00224BE2">
          <w:rPr>
            <w:rStyle w:val="Hipervnculo"/>
            <w:i/>
            <w:lang w:val="es-CO"/>
          </w:rPr>
          <w:t>OmL_Nv8_oJP1N_t__/view?usp=sharing</w:t>
        </w:r>
      </w:hyperlink>
      <w:r>
        <w:rPr>
          <w:i/>
          <w:lang w:val="es-CO"/>
        </w:rPr>
        <w:t xml:space="preserve"> </w:t>
      </w:r>
    </w:p>
    <w:sectPr w:rsidR="00DA216B" w:rsidRPr="00FC321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D8C76" w14:textId="77777777" w:rsidR="008C11C8" w:rsidRDefault="008C11C8">
      <w:pPr>
        <w:spacing w:after="0" w:line="240" w:lineRule="auto"/>
      </w:pPr>
      <w:r>
        <w:separator/>
      </w:r>
    </w:p>
  </w:endnote>
  <w:endnote w:type="continuationSeparator" w:id="0">
    <w:p w14:paraId="6CC02062" w14:textId="77777777" w:rsidR="008C11C8" w:rsidRDefault="008C1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52F7F" w14:textId="77777777" w:rsidR="008C11C8" w:rsidRDefault="008C11C8">
      <w:pPr>
        <w:spacing w:after="0" w:line="240" w:lineRule="auto"/>
      </w:pPr>
      <w:r>
        <w:separator/>
      </w:r>
    </w:p>
  </w:footnote>
  <w:footnote w:type="continuationSeparator" w:id="0">
    <w:p w14:paraId="756E5E94" w14:textId="77777777" w:rsidR="008C11C8" w:rsidRDefault="008C1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9B45AB"/>
    <w:multiLevelType w:val="multilevel"/>
    <w:tmpl w:val="FD960D8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libri" w:hAnsi="Calibri" w:hint="default"/>
      </w:rPr>
    </w:lvl>
  </w:abstractNum>
  <w:abstractNum w:abstractNumId="2" w15:restartNumberingAfterBreak="0">
    <w:nsid w:val="1AC52302"/>
    <w:multiLevelType w:val="hybridMultilevel"/>
    <w:tmpl w:val="9BE090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F3B31"/>
    <w:multiLevelType w:val="hybridMultilevel"/>
    <w:tmpl w:val="0CCA1C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91155"/>
    <w:multiLevelType w:val="hybridMultilevel"/>
    <w:tmpl w:val="49BC45F6"/>
    <w:lvl w:ilvl="0" w:tplc="24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5AE726D6"/>
    <w:multiLevelType w:val="multilevel"/>
    <w:tmpl w:val="24D8FA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4"/>
  </w:num>
  <w:num w:numId="20">
    <w:abstractNumId w:val="0"/>
  </w:num>
  <w:num w:numId="21">
    <w:abstractNumId w:val="2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AD"/>
    <w:rsid w:val="000117DB"/>
    <w:rsid w:val="000228A8"/>
    <w:rsid w:val="00030939"/>
    <w:rsid w:val="00053E96"/>
    <w:rsid w:val="000C1B1C"/>
    <w:rsid w:val="000D5CDB"/>
    <w:rsid w:val="000E72EE"/>
    <w:rsid w:val="00111CCE"/>
    <w:rsid w:val="001306D6"/>
    <w:rsid w:val="00177C69"/>
    <w:rsid w:val="001D4AAD"/>
    <w:rsid w:val="002055FE"/>
    <w:rsid w:val="00221867"/>
    <w:rsid w:val="00257854"/>
    <w:rsid w:val="002675A7"/>
    <w:rsid w:val="002842F2"/>
    <w:rsid w:val="002957D1"/>
    <w:rsid w:val="002E4941"/>
    <w:rsid w:val="002F0661"/>
    <w:rsid w:val="00336939"/>
    <w:rsid w:val="003474D0"/>
    <w:rsid w:val="00366D09"/>
    <w:rsid w:val="003A2121"/>
    <w:rsid w:val="003A7CDE"/>
    <w:rsid w:val="003B0763"/>
    <w:rsid w:val="003B34FA"/>
    <w:rsid w:val="003C69EC"/>
    <w:rsid w:val="003D630E"/>
    <w:rsid w:val="003F3F4C"/>
    <w:rsid w:val="00415674"/>
    <w:rsid w:val="0043247C"/>
    <w:rsid w:val="0045490D"/>
    <w:rsid w:val="00455D1D"/>
    <w:rsid w:val="004766EE"/>
    <w:rsid w:val="004E104D"/>
    <w:rsid w:val="00526004"/>
    <w:rsid w:val="00551C4C"/>
    <w:rsid w:val="00561CDB"/>
    <w:rsid w:val="00575C31"/>
    <w:rsid w:val="005C3B27"/>
    <w:rsid w:val="005E1ADB"/>
    <w:rsid w:val="005F1890"/>
    <w:rsid w:val="005F70F8"/>
    <w:rsid w:val="00626E68"/>
    <w:rsid w:val="00635A96"/>
    <w:rsid w:val="00676FFA"/>
    <w:rsid w:val="006803FC"/>
    <w:rsid w:val="00691203"/>
    <w:rsid w:val="006A716A"/>
    <w:rsid w:val="006C2B5C"/>
    <w:rsid w:val="006E2BD8"/>
    <w:rsid w:val="00730BF9"/>
    <w:rsid w:val="0076246C"/>
    <w:rsid w:val="00764D5A"/>
    <w:rsid w:val="007706BB"/>
    <w:rsid w:val="007806E0"/>
    <w:rsid w:val="00783F28"/>
    <w:rsid w:val="007A3A3D"/>
    <w:rsid w:val="007B06C8"/>
    <w:rsid w:val="007B0BF0"/>
    <w:rsid w:val="007D2DB0"/>
    <w:rsid w:val="007F55BF"/>
    <w:rsid w:val="008808C1"/>
    <w:rsid w:val="00881C09"/>
    <w:rsid w:val="008C11C8"/>
    <w:rsid w:val="008E0B73"/>
    <w:rsid w:val="008E7D10"/>
    <w:rsid w:val="00930D3E"/>
    <w:rsid w:val="00935434"/>
    <w:rsid w:val="00935735"/>
    <w:rsid w:val="00953711"/>
    <w:rsid w:val="009C3D5F"/>
    <w:rsid w:val="009F1912"/>
    <w:rsid w:val="009F43E0"/>
    <w:rsid w:val="00A36799"/>
    <w:rsid w:val="00A37E38"/>
    <w:rsid w:val="00A75348"/>
    <w:rsid w:val="00A81E23"/>
    <w:rsid w:val="00A82A52"/>
    <w:rsid w:val="00A91FB2"/>
    <w:rsid w:val="00AA74DD"/>
    <w:rsid w:val="00AE6776"/>
    <w:rsid w:val="00B06FC0"/>
    <w:rsid w:val="00B17B2A"/>
    <w:rsid w:val="00B426E5"/>
    <w:rsid w:val="00B43FA1"/>
    <w:rsid w:val="00B516F8"/>
    <w:rsid w:val="00B62DCB"/>
    <w:rsid w:val="00B72ADC"/>
    <w:rsid w:val="00B7748A"/>
    <w:rsid w:val="00B85779"/>
    <w:rsid w:val="00BC3520"/>
    <w:rsid w:val="00BE22E4"/>
    <w:rsid w:val="00BE6375"/>
    <w:rsid w:val="00C037EB"/>
    <w:rsid w:val="00C13C88"/>
    <w:rsid w:val="00C14CF3"/>
    <w:rsid w:val="00C346DB"/>
    <w:rsid w:val="00C90E70"/>
    <w:rsid w:val="00CC6BB1"/>
    <w:rsid w:val="00CD055A"/>
    <w:rsid w:val="00CF340C"/>
    <w:rsid w:val="00D44463"/>
    <w:rsid w:val="00D673A0"/>
    <w:rsid w:val="00D86477"/>
    <w:rsid w:val="00DA216B"/>
    <w:rsid w:val="00DB3D76"/>
    <w:rsid w:val="00DB3EAC"/>
    <w:rsid w:val="00DE1CA2"/>
    <w:rsid w:val="00DE5C85"/>
    <w:rsid w:val="00E9527C"/>
    <w:rsid w:val="00EA41E1"/>
    <w:rsid w:val="00EB5EA2"/>
    <w:rsid w:val="00F12A3A"/>
    <w:rsid w:val="00F5741C"/>
    <w:rsid w:val="00F70D93"/>
    <w:rsid w:val="00F7312B"/>
    <w:rsid w:val="00FB0CB0"/>
    <w:rsid w:val="00FC3212"/>
    <w:rsid w:val="00FF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7BC568"/>
  <w15:chartTrackingRefBased/>
  <w15:docId w15:val="{38ACB3F6-6C87-4E29-B9FA-5BCFA69B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ja-JP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/>
      </w:pBdr>
      <w:spacing w:before="360"/>
      <w:outlineLvl w:val="0"/>
    </w:pPr>
    <w:rPr>
      <w:rFonts w:ascii="Calibri Light" w:hAnsi="Calibri Light" w:cs="Times New Roman"/>
      <w:b/>
      <w:bCs/>
      <w:smallCaps/>
      <w:color w:val="00000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="Calibri Light" w:hAnsi="Calibri Light" w:cs="Times New Roman"/>
      <w:b/>
      <w:bCs/>
      <w:smallCap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="Calibri Light" w:hAnsi="Calibri Light" w:cs="Times New Roman"/>
      <w:b/>
      <w:bCs/>
      <w:color w:val="00000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="Calibri Light" w:hAnsi="Calibri Light" w:cs="Times New Roman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="Calibri Light" w:hAnsi="Calibri Light" w:cs="Times New Roman"/>
      <w:color w:val="252525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="Calibri Light" w:hAnsi="Calibri Light" w:cs="Times New Roman"/>
      <w:i/>
      <w:iCs/>
      <w:color w:val="25252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="Calibri Light" w:hAnsi="Calibri Light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="Calibri Light" w:hAnsi="Calibri Light" w:cs="Times New Roman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="Calibri Light" w:hAnsi="Calibri Light" w:cs="Times New Roman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="Calibri Light" w:hAnsi="Calibri Light" w:cs="Times New Roman"/>
      <w:color w:val="000000"/>
      <w:sz w:val="56"/>
      <w:szCs w:val="56"/>
    </w:rPr>
  </w:style>
  <w:style w:type="character" w:customStyle="1" w:styleId="TtuloCar">
    <w:name w:val="Título Car"/>
    <w:link w:val="Ttulo"/>
    <w:uiPriority w:val="10"/>
    <w:rPr>
      <w:rFonts w:ascii="Calibri Light" w:eastAsia="SimSun" w:hAnsi="Calibri Light" w:cs="Times New Roman"/>
      <w:color w:val="00000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/>
      <w:spacing w:val="10"/>
    </w:rPr>
  </w:style>
  <w:style w:type="character" w:customStyle="1" w:styleId="SubttuloCar">
    <w:name w:val="Subtítulo Car"/>
    <w:link w:val="Subttulo"/>
    <w:uiPriority w:val="11"/>
    <w:rPr>
      <w:color w:val="5A5A5A"/>
      <w:spacing w:val="10"/>
    </w:rPr>
  </w:style>
  <w:style w:type="character" w:customStyle="1" w:styleId="Ttulo1Car">
    <w:name w:val="Título 1 Car"/>
    <w:link w:val="Ttulo1"/>
    <w:uiPriority w:val="9"/>
    <w:rPr>
      <w:rFonts w:ascii="Calibri Light" w:eastAsia="SimSun" w:hAnsi="Calibri Light" w:cs="Times New Roman"/>
      <w:b/>
      <w:bCs/>
      <w:smallCaps/>
      <w:color w:val="000000"/>
      <w:sz w:val="36"/>
      <w:szCs w:val="36"/>
    </w:rPr>
  </w:style>
  <w:style w:type="character" w:customStyle="1" w:styleId="Ttulo2Car">
    <w:name w:val="Título 2 Car"/>
    <w:link w:val="Ttulo2"/>
    <w:uiPriority w:val="9"/>
    <w:rPr>
      <w:rFonts w:ascii="Calibri Light" w:eastAsia="SimSun" w:hAnsi="Calibri Light" w:cs="Times New Roman"/>
      <w:b/>
      <w:bCs/>
      <w:smallCaps/>
      <w:color w:val="000000"/>
      <w:sz w:val="28"/>
      <w:szCs w:val="28"/>
    </w:rPr>
  </w:style>
  <w:style w:type="character" w:customStyle="1" w:styleId="Ttulo3Car">
    <w:name w:val="Título 3 Car"/>
    <w:link w:val="Ttulo3"/>
    <w:uiPriority w:val="9"/>
    <w:rPr>
      <w:rFonts w:ascii="Calibri Light" w:eastAsia="SimSun" w:hAnsi="Calibri Light" w:cs="Times New Roman"/>
      <w:b/>
      <w:bCs/>
      <w:color w:val="000000"/>
    </w:rPr>
  </w:style>
  <w:style w:type="character" w:customStyle="1" w:styleId="Ttulo4Car">
    <w:name w:val="Título 4 Car"/>
    <w:link w:val="Ttulo4"/>
    <w:uiPriority w:val="9"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Ttulo5Car">
    <w:name w:val="Título 5 Car"/>
    <w:link w:val="Ttulo5"/>
    <w:uiPriority w:val="9"/>
    <w:semiHidden/>
    <w:rPr>
      <w:rFonts w:ascii="Calibri Light" w:eastAsia="SimSun" w:hAnsi="Calibri Light" w:cs="Times New Roman"/>
      <w:color w:val="252525"/>
    </w:rPr>
  </w:style>
  <w:style w:type="character" w:customStyle="1" w:styleId="Ttulo6Car">
    <w:name w:val="Título 6 Car"/>
    <w:link w:val="Ttulo6"/>
    <w:uiPriority w:val="9"/>
    <w:semiHidden/>
    <w:rPr>
      <w:rFonts w:ascii="Calibri Light" w:eastAsia="SimSun" w:hAnsi="Calibri Light" w:cs="Times New Roman"/>
      <w:i/>
      <w:iCs/>
      <w:color w:val="252525"/>
    </w:rPr>
  </w:style>
  <w:style w:type="character" w:customStyle="1" w:styleId="Ttulo7Car">
    <w:name w:val="Título 7 Car"/>
    <w:link w:val="Ttulo7"/>
    <w:uiPriority w:val="9"/>
    <w:semiHidden/>
    <w:rPr>
      <w:rFonts w:ascii="Calibri Light" w:eastAsia="SimSun" w:hAnsi="Calibri Light" w:cs="Times New Roman"/>
      <w:i/>
      <w:iCs/>
      <w:color w:val="404040"/>
    </w:rPr>
  </w:style>
  <w:style w:type="character" w:customStyle="1" w:styleId="Ttulo8Car">
    <w:name w:val="Título 8 Car"/>
    <w:link w:val="Ttulo8"/>
    <w:uiPriority w:val="9"/>
    <w:semiHidden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link w:val="Ttulo9"/>
    <w:uiPriority w:val="9"/>
    <w:semiHidden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styleId="nfasissutil">
    <w:name w:val="Subtle Emphasis"/>
    <w:uiPriority w:val="19"/>
    <w:qFormat/>
    <w:rPr>
      <w:i/>
      <w:iCs/>
      <w:color w:val="404040"/>
    </w:rPr>
  </w:style>
  <w:style w:type="character" w:styleId="nfasis">
    <w:name w:val="Emphasis"/>
    <w:uiPriority w:val="20"/>
    <w:qFormat/>
    <w:rPr>
      <w:i/>
      <w:iCs/>
      <w:color w:val="auto"/>
    </w:rPr>
  </w:style>
  <w:style w:type="character" w:styleId="nfasisintenso">
    <w:name w:val="Intense Emphasis"/>
    <w:uiPriority w:val="21"/>
    <w:qFormat/>
    <w:rPr>
      <w:b/>
      <w:bCs/>
      <w:i/>
      <w:iCs/>
      <w:caps/>
    </w:rPr>
  </w:style>
  <w:style w:type="character" w:styleId="Textoennegrita">
    <w:name w:val="Strong"/>
    <w:uiPriority w:val="22"/>
    <w:qFormat/>
    <w:rPr>
      <w:b/>
      <w:bCs/>
      <w:color w:val="000000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/>
    </w:rPr>
  </w:style>
  <w:style w:type="character" w:customStyle="1" w:styleId="CitaCar">
    <w:name w:val="Cita Car"/>
    <w:link w:val="Cita"/>
    <w:uiPriority w:val="29"/>
    <w:rPr>
      <w:i/>
      <w:iCs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color w:val="000000"/>
    </w:rPr>
  </w:style>
  <w:style w:type="character" w:customStyle="1" w:styleId="CitadestacadaCar">
    <w:name w:val="Cita destacada Car"/>
    <w:link w:val="Citadestacada"/>
    <w:uiPriority w:val="30"/>
    <w:rPr>
      <w:color w:val="000000"/>
      <w:shd w:val="clear" w:color="auto" w:fill="F2F2F2"/>
    </w:rPr>
  </w:style>
  <w:style w:type="character" w:styleId="Referenciasutil">
    <w:name w:val="Subtle Reference"/>
    <w:uiPriority w:val="31"/>
    <w:qFormat/>
    <w:rPr>
      <w:smallCaps/>
      <w:color w:val="404040"/>
      <w:u w:val="single" w:color="7F7F7F"/>
    </w:rPr>
  </w:style>
  <w:style w:type="character" w:styleId="Referenciaintensa">
    <w:name w:val="Intense Reference"/>
    <w:uiPriority w:val="32"/>
    <w:qFormat/>
    <w:rPr>
      <w:b/>
      <w:bCs/>
      <w:smallCaps/>
      <w:u w:val="single"/>
    </w:rPr>
  </w:style>
  <w:style w:type="character" w:styleId="Ttulodellibro">
    <w:name w:val="Book Title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inespaciado">
    <w:name w:val="No Spacing"/>
    <w:uiPriority w:val="1"/>
    <w:qFormat/>
    <w:rPr>
      <w:sz w:val="22"/>
      <w:szCs w:val="22"/>
      <w:lang w:val="en-US" w:eastAsia="ja-JP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MNormal">
    <w:name w:val="MNormal"/>
    <w:basedOn w:val="Normal"/>
    <w:rsid w:val="00C037EB"/>
    <w:pPr>
      <w:spacing w:after="60" w:line="240" w:lineRule="auto"/>
      <w:jc w:val="both"/>
    </w:pPr>
    <w:rPr>
      <w:rFonts w:ascii="Verdana" w:eastAsia="Times New Roman" w:hAnsi="Verdana"/>
      <w:sz w:val="20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2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-text">
    <w:name w:val="reference-text"/>
    <w:basedOn w:val="Fuentedeprrafopredeter"/>
    <w:rsid w:val="001306D6"/>
  </w:style>
  <w:style w:type="paragraph" w:styleId="TDC2">
    <w:name w:val="toc 2"/>
    <w:basedOn w:val="Normal"/>
    <w:next w:val="Normal"/>
    <w:autoRedefine/>
    <w:uiPriority w:val="39"/>
    <w:unhideWhenUsed/>
    <w:rsid w:val="00B72ADC"/>
    <w:pPr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B72ADC"/>
  </w:style>
  <w:style w:type="paragraph" w:styleId="TDC3">
    <w:name w:val="toc 3"/>
    <w:basedOn w:val="Normal"/>
    <w:next w:val="Normal"/>
    <w:autoRedefine/>
    <w:uiPriority w:val="39"/>
    <w:unhideWhenUsed/>
    <w:rsid w:val="00B72ADC"/>
    <w:pPr>
      <w:ind w:left="440"/>
    </w:pPr>
  </w:style>
  <w:style w:type="character" w:styleId="Hipervnculo">
    <w:name w:val="Hyperlink"/>
    <w:uiPriority w:val="99"/>
    <w:unhideWhenUsed/>
    <w:rsid w:val="00B72ADC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455D1D"/>
    <w:rPr>
      <w:color w:val="808080"/>
      <w:shd w:val="clear" w:color="auto" w:fill="E6E6E6"/>
    </w:rPr>
  </w:style>
  <w:style w:type="character" w:customStyle="1" w:styleId="st">
    <w:name w:val="st"/>
    <w:rsid w:val="00053E96"/>
  </w:style>
  <w:style w:type="character" w:styleId="Hipervnculovisitado">
    <w:name w:val="FollowedHyperlink"/>
    <w:basedOn w:val="Fuentedeprrafopredeter"/>
    <w:uiPriority w:val="99"/>
    <w:semiHidden/>
    <w:unhideWhenUsed/>
    <w:rsid w:val="00B7748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2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drive.google.com/file/d/1CbTtlOEEnKQ6s2GOmL_Nv8_oJP1N_t__/view?usp=sharin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JulianO911/FundArquitecturaDeSoftware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\AppData\Roaming\Microsoft\Plantillas\Dise&#241;o%20de%20inform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4B6DF31-6FC3-4BB9-B3D8-14AB3A82D8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4</TotalTime>
  <Pages>8</Pages>
  <Words>585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 Alonso Villa Garzon</dc:creator>
  <cp:keywords/>
  <cp:lastModifiedBy>julian ospina</cp:lastModifiedBy>
  <cp:revision>2</cp:revision>
  <dcterms:created xsi:type="dcterms:W3CDTF">2020-11-25T04:12:00Z</dcterms:created>
  <dcterms:modified xsi:type="dcterms:W3CDTF">2020-11-25T04:12:00Z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